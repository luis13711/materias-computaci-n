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648E" w:rsidRPr="006775FC" w:rsidRDefault="0065648E">
      <w:pPr>
        <w:rPr>
          <w:lang w:val="es-VE"/>
        </w:rPr>
      </w:pPr>
      <w:r w:rsidRPr="006775FC">
        <w:rPr>
          <w:lang w:val="es-VE"/>
        </w:rPr>
        <w:t xml:space="preserve">Asignación SQL (Valor: </w:t>
      </w:r>
      <w:r>
        <w:rPr>
          <w:lang w:val="es-VE"/>
        </w:rPr>
        <w:t>1.5</w:t>
      </w:r>
      <w:r w:rsidRPr="006775FC">
        <w:rPr>
          <w:lang w:val="es-VE"/>
        </w:rPr>
        <w:t xml:space="preserve"> ptos del II Parcial)</w:t>
      </w:r>
    </w:p>
    <w:p w:rsidR="0065648E" w:rsidRPr="006775FC" w:rsidRDefault="0065648E">
      <w:pPr>
        <w:rPr>
          <w:lang w:val="es-VE"/>
        </w:rPr>
      </w:pPr>
      <w:r w:rsidRPr="006775FC">
        <w:rPr>
          <w:lang w:val="es-VE"/>
        </w:rPr>
        <w:t>Lo primero que usted debe realizar es plantear una base de datos relacional que sea creada por usted mismo (producto de su imaginación) en donde se muestren los esquemas de las relaciones junto con una instancia de esas relaciones. Adicionalmente usted debe explicar brevemente cada uno de los siguientes puntos y basándose en el modelo planteado,  dar ejemplos de consultas  que refuercen la explicación que está dando. Para cada consulta se debe mostrar el resultado en función de las instancias de relación especificadas:</w:t>
      </w:r>
    </w:p>
    <w:p w:rsidR="0065648E" w:rsidRPr="006775FC" w:rsidRDefault="0065648E" w:rsidP="00451597">
      <w:pPr>
        <w:pStyle w:val="ListParagraph"/>
        <w:numPr>
          <w:ilvl w:val="0"/>
          <w:numId w:val="1"/>
        </w:numPr>
        <w:rPr>
          <w:lang w:val="es-VE"/>
        </w:rPr>
      </w:pPr>
      <w:r w:rsidRPr="006775FC">
        <w:rPr>
          <w:lang w:val="es-VE"/>
        </w:rPr>
        <w:t>Uso de la cláusula DISTINCT</w:t>
      </w:r>
    </w:p>
    <w:p w:rsidR="0065648E" w:rsidRPr="006775FC" w:rsidRDefault="0065648E" w:rsidP="00451597">
      <w:pPr>
        <w:pStyle w:val="ListParagraph"/>
        <w:numPr>
          <w:ilvl w:val="0"/>
          <w:numId w:val="1"/>
        </w:numPr>
        <w:rPr>
          <w:lang w:val="es-VE"/>
        </w:rPr>
      </w:pPr>
      <w:r>
        <w:rPr>
          <w:lang w:val="es-VE"/>
        </w:rPr>
        <w:t>Operadores de Conjuntos: UNION,</w:t>
      </w:r>
      <w:r w:rsidRPr="006775FC">
        <w:rPr>
          <w:lang w:val="es-VE"/>
        </w:rPr>
        <w:t xml:space="preserve"> INTERSECT, EXCEPT</w:t>
      </w:r>
    </w:p>
    <w:p w:rsidR="0065648E" w:rsidRPr="006775FC" w:rsidRDefault="0065648E" w:rsidP="00451597">
      <w:pPr>
        <w:pStyle w:val="ListParagraph"/>
        <w:numPr>
          <w:ilvl w:val="0"/>
          <w:numId w:val="1"/>
        </w:numPr>
        <w:rPr>
          <w:lang w:val="es-VE"/>
        </w:rPr>
      </w:pPr>
      <w:r w:rsidRPr="006775FC">
        <w:rPr>
          <w:lang w:val="es-VE"/>
        </w:rPr>
        <w:t>Uso del ANY y del ALL</w:t>
      </w:r>
    </w:p>
    <w:p w:rsidR="0065648E" w:rsidRPr="006775FC" w:rsidRDefault="0065648E" w:rsidP="00451597">
      <w:pPr>
        <w:pStyle w:val="ListParagraph"/>
        <w:numPr>
          <w:ilvl w:val="0"/>
          <w:numId w:val="1"/>
        </w:numPr>
        <w:rPr>
          <w:lang w:val="es-VE"/>
        </w:rPr>
      </w:pPr>
      <w:r w:rsidRPr="006775FC">
        <w:rPr>
          <w:lang w:val="es-VE"/>
        </w:rPr>
        <w:t>Comparaciones de Sub-Cadenas</w:t>
      </w:r>
    </w:p>
    <w:p w:rsidR="0065648E" w:rsidRPr="006775FC" w:rsidRDefault="0065648E" w:rsidP="00451597">
      <w:pPr>
        <w:pStyle w:val="ListParagraph"/>
        <w:numPr>
          <w:ilvl w:val="0"/>
          <w:numId w:val="1"/>
        </w:numPr>
        <w:rPr>
          <w:lang w:val="es-VE"/>
        </w:rPr>
      </w:pPr>
      <w:r w:rsidRPr="006775FC">
        <w:rPr>
          <w:lang w:val="es-VE"/>
        </w:rPr>
        <w:t>Operadores Aritméticos</w:t>
      </w:r>
    </w:p>
    <w:p w:rsidR="0065648E" w:rsidRPr="006775FC" w:rsidRDefault="0065648E" w:rsidP="00451597">
      <w:pPr>
        <w:pStyle w:val="ListParagraph"/>
        <w:numPr>
          <w:ilvl w:val="0"/>
          <w:numId w:val="1"/>
        </w:numPr>
        <w:rPr>
          <w:lang w:val="es-VE"/>
        </w:rPr>
      </w:pPr>
      <w:r w:rsidRPr="006775FC">
        <w:rPr>
          <w:lang w:val="es-VE"/>
        </w:rPr>
        <w:t>Uso de la Cláusula ORDER BY</w:t>
      </w:r>
    </w:p>
    <w:p w:rsidR="0065648E" w:rsidRPr="006775FC" w:rsidRDefault="0065648E" w:rsidP="00451597">
      <w:pPr>
        <w:pStyle w:val="ListParagraph"/>
        <w:numPr>
          <w:ilvl w:val="0"/>
          <w:numId w:val="1"/>
        </w:numPr>
        <w:rPr>
          <w:lang w:val="es-VE"/>
        </w:rPr>
      </w:pPr>
      <w:r w:rsidRPr="006775FC">
        <w:rPr>
          <w:lang w:val="es-VE"/>
        </w:rPr>
        <w:t>Comparación de valores nulos</w:t>
      </w:r>
    </w:p>
    <w:p w:rsidR="0065648E" w:rsidRPr="006775FC" w:rsidRDefault="0065648E" w:rsidP="00451597">
      <w:pPr>
        <w:pStyle w:val="ListParagraph"/>
        <w:numPr>
          <w:ilvl w:val="0"/>
          <w:numId w:val="1"/>
        </w:numPr>
        <w:rPr>
          <w:lang w:val="es-VE"/>
        </w:rPr>
      </w:pPr>
      <w:r w:rsidRPr="006775FC">
        <w:rPr>
          <w:lang w:val="es-VE"/>
        </w:rPr>
        <w:t>Especificación de conjuntos explícitos con el operador IN</w:t>
      </w:r>
    </w:p>
    <w:p w:rsidR="0065648E" w:rsidRPr="006775FC" w:rsidRDefault="0065648E" w:rsidP="00451597">
      <w:pPr>
        <w:pStyle w:val="ListParagraph"/>
        <w:numPr>
          <w:ilvl w:val="0"/>
          <w:numId w:val="1"/>
        </w:numPr>
        <w:rPr>
          <w:lang w:val="es-VE"/>
        </w:rPr>
      </w:pPr>
      <w:r w:rsidRPr="006775FC">
        <w:rPr>
          <w:lang w:val="es-VE"/>
        </w:rPr>
        <w:t>Consultas anidadas (Operador IN)</w:t>
      </w:r>
    </w:p>
    <w:p w:rsidR="0065648E" w:rsidRPr="006775FC" w:rsidRDefault="0065648E" w:rsidP="00451597">
      <w:pPr>
        <w:pStyle w:val="ListParagraph"/>
        <w:numPr>
          <w:ilvl w:val="0"/>
          <w:numId w:val="1"/>
        </w:numPr>
        <w:rPr>
          <w:lang w:val="es-VE"/>
        </w:rPr>
      </w:pPr>
      <w:r w:rsidRPr="006775FC">
        <w:rPr>
          <w:lang w:val="es-VE"/>
        </w:rPr>
        <w:t>Uso del EXISTS y NOT EXISTS</w:t>
      </w:r>
    </w:p>
    <w:p w:rsidR="0065648E" w:rsidRPr="006775FC" w:rsidRDefault="0065648E" w:rsidP="00451597">
      <w:pPr>
        <w:pStyle w:val="ListParagraph"/>
        <w:numPr>
          <w:ilvl w:val="0"/>
          <w:numId w:val="1"/>
        </w:numPr>
        <w:rPr>
          <w:lang w:val="es-VE"/>
        </w:rPr>
      </w:pPr>
      <w:r w:rsidRPr="006775FC">
        <w:rPr>
          <w:lang w:val="es-VE"/>
        </w:rPr>
        <w:t>Representación del operador del álgebra relacional división en SQL</w:t>
      </w:r>
    </w:p>
    <w:p w:rsidR="0065648E" w:rsidRPr="006775FC" w:rsidRDefault="0065648E" w:rsidP="00451597">
      <w:pPr>
        <w:pStyle w:val="ListParagraph"/>
        <w:numPr>
          <w:ilvl w:val="0"/>
          <w:numId w:val="1"/>
        </w:numPr>
        <w:rPr>
          <w:lang w:val="es-VE"/>
        </w:rPr>
      </w:pPr>
      <w:r w:rsidRPr="006775FC">
        <w:rPr>
          <w:lang w:val="es-VE"/>
        </w:rPr>
        <w:t>Cambios de nombres de atributos y uso de seudónimos</w:t>
      </w:r>
    </w:p>
    <w:p w:rsidR="0065648E" w:rsidRPr="006775FC" w:rsidRDefault="0065648E" w:rsidP="00451597">
      <w:pPr>
        <w:pStyle w:val="ListParagraph"/>
        <w:numPr>
          <w:ilvl w:val="0"/>
          <w:numId w:val="1"/>
        </w:numPr>
        <w:rPr>
          <w:lang w:val="es-VE"/>
        </w:rPr>
      </w:pPr>
      <w:r w:rsidRPr="006775FC">
        <w:rPr>
          <w:lang w:val="es-VE"/>
        </w:rPr>
        <w:t>Consultas con JOIN, LEFT OUTER JOIN, RIGHT OUTER JOIN</w:t>
      </w:r>
    </w:p>
    <w:p w:rsidR="0065648E" w:rsidRPr="006775FC" w:rsidRDefault="0065648E" w:rsidP="00451597">
      <w:pPr>
        <w:pStyle w:val="ListParagraph"/>
        <w:numPr>
          <w:ilvl w:val="0"/>
          <w:numId w:val="1"/>
        </w:numPr>
        <w:rPr>
          <w:lang w:val="es-VE"/>
        </w:rPr>
      </w:pPr>
      <w:r w:rsidRPr="006775FC">
        <w:rPr>
          <w:lang w:val="es-VE"/>
        </w:rPr>
        <w:t>Funciones agregadas</w:t>
      </w:r>
    </w:p>
    <w:p w:rsidR="0065648E" w:rsidRPr="006775FC" w:rsidRDefault="0065648E" w:rsidP="00451597">
      <w:pPr>
        <w:pStyle w:val="ListParagraph"/>
        <w:numPr>
          <w:ilvl w:val="0"/>
          <w:numId w:val="1"/>
        </w:numPr>
        <w:rPr>
          <w:lang w:val="es-VE"/>
        </w:rPr>
      </w:pPr>
      <w:r w:rsidRPr="006775FC">
        <w:rPr>
          <w:lang w:val="es-VE"/>
        </w:rPr>
        <w:t>Uso de la cláusula GROUP BY y HAVING</w:t>
      </w:r>
    </w:p>
    <w:p w:rsidR="0065648E" w:rsidRPr="006775FC" w:rsidRDefault="0065648E" w:rsidP="006775FC">
      <w:pPr>
        <w:rPr>
          <w:lang w:val="es-VE"/>
        </w:rPr>
      </w:pPr>
    </w:p>
    <w:p w:rsidR="0065648E" w:rsidRDefault="0065648E" w:rsidP="006775FC">
      <w:pPr>
        <w:rPr>
          <w:lang w:val="es-VE"/>
        </w:rPr>
      </w:pPr>
      <w:r w:rsidRPr="006775FC">
        <w:rPr>
          <w:lang w:val="es-VE"/>
        </w:rPr>
        <w:t>NOTA: No se aceptarán modelos relacionales y consultas que estén documentadas en libros o en Internet. Esta asignación es INDIVIDUAL.</w:t>
      </w:r>
    </w:p>
    <w:p w:rsidR="0065648E" w:rsidRPr="006775FC" w:rsidRDefault="0065648E" w:rsidP="006775FC">
      <w:pPr>
        <w:rPr>
          <w:lang w:val="es-VE"/>
        </w:rPr>
      </w:pPr>
      <w:r>
        <w:rPr>
          <w:lang w:val="es-VE"/>
        </w:rPr>
        <w:t>Fecha de Entrega: Martes 09 de Abril de 2013</w:t>
      </w:r>
    </w:p>
    <w:sectPr w:rsidR="0065648E" w:rsidRPr="006775FC" w:rsidSect="006469E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2C324F"/>
    <w:multiLevelType w:val="hybridMultilevel"/>
    <w:tmpl w:val="675C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451597"/>
    <w:rsid w:val="0036221B"/>
    <w:rsid w:val="00451597"/>
    <w:rsid w:val="00644204"/>
    <w:rsid w:val="006469EB"/>
    <w:rsid w:val="0065648E"/>
    <w:rsid w:val="006775FC"/>
    <w:rsid w:val="007E4E63"/>
    <w:rsid w:val="00984660"/>
  </w:rsids>
  <m:mathPr>
    <m:mathFont m:val="Cambria Math"/>
    <m:brkBin m:val="before"/>
    <m:brkBinSub m:val="--"/>
    <m:smallFrac m:val="off"/>
    <m:dispDef/>
    <m:lMargin m:val="0"/>
    <m:rMargin m:val="0"/>
    <m:defJc m:val="centerGroup"/>
    <m:wrapIndent m:val="1440"/>
    <m:intLim m:val="subSup"/>
    <m:naryLim m:val="undOvr"/>
  </m:mathPr>
  <w:uiCompat97To2003/>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ES" w:eastAsia="es-E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9EB"/>
    <w:pPr>
      <w:spacing w:after="200" w:line="276" w:lineRule="auto"/>
    </w:pPr>
    <w:rPr>
      <w:lang w:val="en-US"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45159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1</Pages>
  <Words>201</Words>
  <Characters>1110</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Asignación SQL (Valor: 1</dc:title>
  <dc:subject/>
  <dc:creator>Jose</dc:creator>
  <cp:keywords/>
  <dc:description/>
  <cp:lastModifiedBy>Administrador</cp:lastModifiedBy>
  <cp:revision>2</cp:revision>
  <dcterms:created xsi:type="dcterms:W3CDTF">2013-04-03T04:33:00Z</dcterms:created>
  <dcterms:modified xsi:type="dcterms:W3CDTF">2013-04-03T04:33:00Z</dcterms:modified>
</cp:coreProperties>
</file>